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D19E7" w14:textId="77777777" w:rsidR="00175851" w:rsidRDefault="00175851" w:rsidP="00175851">
      <w:pPr>
        <w:pStyle w:val="PaperTitle"/>
      </w:pPr>
      <w:r>
        <w:br/>
      </w:r>
    </w:p>
    <w:p w14:paraId="7F6797D8" w14:textId="77777777" w:rsidR="00175851" w:rsidRDefault="00A77546" w:rsidP="00175851">
      <w:pPr>
        <w:pStyle w:val="PaperTitle"/>
      </w:pPr>
      <w:r>
        <w:t xml:space="preserve">Don't Delete </w:t>
      </w:r>
      <w:r w:rsidR="00033FBC">
        <w:t xml:space="preserve">the Two </w:t>
      </w:r>
      <w:r>
        <w:t xml:space="preserve">Carriage Returns Above. </w:t>
      </w:r>
      <w:r w:rsidR="00175851">
        <w:t>Th</w:t>
      </w:r>
      <w:r>
        <w:t xml:space="preserve">e Title of </w:t>
      </w:r>
      <w:r w:rsidR="00033FBC">
        <w:br/>
      </w:r>
      <w:r>
        <w:t xml:space="preserve">Your Paper Goes Here </w:t>
      </w:r>
      <w:r w:rsidR="00175851">
        <w:t xml:space="preserve">Using the </w:t>
      </w:r>
      <w:r w:rsidR="00033FBC">
        <w:t xml:space="preserve">Required </w:t>
      </w:r>
      <w:r w:rsidR="00175851">
        <w:t xml:space="preserve">Paper Title Style </w:t>
      </w:r>
    </w:p>
    <w:p w14:paraId="44392D02" w14:textId="77777777" w:rsidR="00175851" w:rsidRPr="00D404D9" w:rsidRDefault="00175851" w:rsidP="00175851">
      <w:pPr>
        <w:pStyle w:val="AuthorName"/>
        <w:rPr>
          <w:rFonts w:ascii="Times" w:hAnsi="Times"/>
        </w:rPr>
      </w:pPr>
      <w:r>
        <w:t>Author Names Go Here Using the Author Name Style</w:t>
      </w:r>
      <w:r w:rsidR="0008207A">
        <w:t xml:space="preserve"> (Required)</w:t>
      </w:r>
    </w:p>
    <w:p w14:paraId="60808329" w14:textId="74E580BD" w:rsidR="00175851" w:rsidRDefault="00175851" w:rsidP="00175851">
      <w:pPr>
        <w:pStyle w:val="AffiliationandAddress"/>
      </w:pPr>
      <w:r>
        <w:t>Affiliations and Addresses Go Here Using the Affiliation and Address Style</w:t>
      </w:r>
      <w:r w:rsidR="0008207A">
        <w:t xml:space="preserve"> (Required)</w:t>
      </w:r>
      <w:r>
        <w:br/>
        <w:t>publications</w:t>
      </w:r>
      <w:r w:rsidR="00F20770">
        <w:t>2</w:t>
      </w:r>
      <w:r w:rsidR="00070B75">
        <w:t>1</w:t>
      </w:r>
      <w:r>
        <w:t>@aaai.org</w:t>
      </w:r>
      <w:r w:rsidR="0053013B">
        <w:t xml:space="preserve"> (email is text roman font using Affiliation and Address Style (Required)</w:t>
      </w:r>
      <w:r>
        <w:br/>
      </w:r>
    </w:p>
    <w:p w14:paraId="3D34A924" w14:textId="29F2A31A" w:rsidR="00175851" w:rsidRDefault="001659CE" w:rsidP="00175851">
      <w:pPr>
        <w:tabs>
          <w:tab w:val="left" w:pos="200"/>
        </w:tabs>
        <w:spacing w:line="240" w:lineRule="exact"/>
        <w:ind w:left="200" w:right="200"/>
        <w:jc w:val="center"/>
        <w:rPr>
          <w:rFonts w:ascii="Times" w:hAnsi="Times"/>
          <w:sz w:val="20"/>
        </w:rPr>
      </w:pPr>
      <w:r>
        <w:rPr>
          <w:rFonts w:ascii="Times" w:hAnsi="Times"/>
          <w:sz w:val="20"/>
        </w:rPr>
        <w:t>[</w:t>
      </w:r>
      <w:r w:rsidRPr="001659CE">
        <w:rPr>
          <w:rFonts w:ascii="Times" w:hAnsi="Times"/>
          <w:i/>
          <w:iCs/>
          <w:sz w:val="20"/>
        </w:rPr>
        <w:t xml:space="preserve">At least </w:t>
      </w:r>
      <w:r>
        <w:rPr>
          <w:rFonts w:ascii="Times" w:hAnsi="Times"/>
          <w:i/>
          <w:iCs/>
          <w:sz w:val="20"/>
        </w:rPr>
        <w:t>3</w:t>
      </w:r>
      <w:r w:rsidRPr="001659CE">
        <w:rPr>
          <w:rFonts w:ascii="Times" w:hAnsi="Times"/>
          <w:i/>
          <w:iCs/>
          <w:sz w:val="20"/>
        </w:rPr>
        <w:t xml:space="preserve"> carriage returns must separate the author affiliation block from the beginning of the two-column text block</w:t>
      </w:r>
      <w:r>
        <w:rPr>
          <w:rFonts w:ascii="Times" w:hAnsi="Times"/>
          <w:sz w:val="20"/>
        </w:rPr>
        <w:t>]</w:t>
      </w:r>
    </w:p>
    <w:p w14:paraId="1AAF75F4" w14:textId="51F9E270" w:rsidR="00175851" w:rsidRDefault="00175851" w:rsidP="00175851">
      <w:pPr>
        <w:tabs>
          <w:tab w:val="left" w:pos="200"/>
        </w:tabs>
        <w:spacing w:line="240" w:lineRule="exact"/>
        <w:ind w:left="200" w:right="200"/>
        <w:jc w:val="center"/>
        <w:rPr>
          <w:rFonts w:ascii="Times" w:hAnsi="Times"/>
          <w:b/>
          <w:sz w:val="20"/>
        </w:rPr>
      </w:pPr>
    </w:p>
    <w:p w14:paraId="7A70D5C6" w14:textId="77777777" w:rsidR="001659CE" w:rsidRDefault="001659CE" w:rsidP="00175851">
      <w:pPr>
        <w:tabs>
          <w:tab w:val="left" w:pos="200"/>
        </w:tabs>
        <w:spacing w:line="240" w:lineRule="exact"/>
        <w:ind w:left="200" w:right="200"/>
        <w:jc w:val="center"/>
        <w:rPr>
          <w:rFonts w:ascii="Times" w:hAnsi="Times"/>
          <w:b/>
          <w:sz w:val="20"/>
        </w:rPr>
      </w:pPr>
    </w:p>
    <w:p w14:paraId="1DD00FC6" w14:textId="77777777" w:rsidR="001659CE" w:rsidRDefault="001659CE" w:rsidP="00175851">
      <w:pPr>
        <w:tabs>
          <w:tab w:val="left" w:pos="200"/>
        </w:tabs>
        <w:spacing w:line="240" w:lineRule="exact"/>
        <w:ind w:left="200" w:right="200"/>
        <w:jc w:val="center"/>
        <w:rPr>
          <w:rFonts w:ascii="Times" w:hAnsi="Times"/>
          <w:b/>
          <w:sz w:val="20"/>
        </w:rPr>
      </w:pPr>
    </w:p>
    <w:p w14:paraId="2D582CCA" w14:textId="77777777"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2ABB15C1" w14:textId="77777777" w:rsidR="00E041A8" w:rsidRDefault="00E041A8" w:rsidP="00E041A8">
      <w:pPr>
        <w:pStyle w:val="AbstractHead"/>
        <w:outlineLvl w:val="0"/>
      </w:pPr>
      <w:r>
        <w:t>Abstract</w:t>
      </w:r>
    </w:p>
    <w:p w14:paraId="663E54D1" w14:textId="77777777" w:rsidR="00E041A8" w:rsidRDefault="00E041A8">
      <w:pPr>
        <w:pStyle w:val="AbstractText"/>
      </w:pPr>
      <w:r>
        <w:t>This is an example abstract. It goes here in 9 point Times New Roman type.</w:t>
      </w:r>
      <w:r w:rsidR="0008207A">
        <w:t xml:space="preserve"> Use of the Abstract Text style is required.</w:t>
      </w:r>
    </w:p>
    <w:p w14:paraId="0048CF9D" w14:textId="77777777" w:rsidR="00E041A8" w:rsidRPr="00D376AC" w:rsidRDefault="00E041A8">
      <w:pPr>
        <w:pStyle w:val="SectionHeading"/>
        <w:rPr>
          <w:b w:val="0"/>
          <w:i/>
        </w:rPr>
      </w:pPr>
      <w:r w:rsidRPr="00D376AC">
        <w:t xml:space="preserve"> Deleting this Example of a </w:t>
      </w:r>
      <w:r w:rsidR="00F13F95">
        <w:t xml:space="preserve">Section </w:t>
      </w:r>
      <w:r>
        <w:t xml:space="preserve">Heading </w:t>
      </w:r>
      <w:r w:rsidRPr="00D376AC">
        <w:t>will Remove the Copyright L</w:t>
      </w:r>
      <w:r>
        <w:t>ine</w:t>
      </w:r>
      <w:r w:rsidRPr="00D376AC">
        <w:rPr>
          <w:rFonts w:ascii="New York" w:hAnsi="New York"/>
          <w:b w:val="0"/>
          <w:i/>
          <w:position w:val="6"/>
          <w:sz w:val="18"/>
        </w:rPr>
        <w:footnoteReference w:customMarkFollows="1" w:id="1"/>
        <w:t xml:space="preserve"> </w:t>
      </w:r>
      <w:r w:rsidRPr="00D376AC">
        <w:rPr>
          <w:b w:val="0"/>
          <w:i/>
        </w:rPr>
        <w:t xml:space="preserve"> </w:t>
      </w:r>
    </w:p>
    <w:p w14:paraId="04516CEA" w14:textId="77777777" w:rsidR="00E041A8" w:rsidRDefault="00033FBC">
      <w:pPr>
        <w:pStyle w:val="Text"/>
      </w:pPr>
      <w:r>
        <w:t xml:space="preserve">There are invisible characters after the word Line in the heading above. If you delete them, the copyright line will disappear. </w:t>
      </w:r>
      <w:r w:rsidR="00B50DFF">
        <w:t xml:space="preserve"> The AAAI copyright notice is required. </w:t>
      </w:r>
      <w:r w:rsidR="00E041A8">
        <w:t>This is example text. It is 10 point Times New Roman. The first sentence after the heading begins without a paragraph indent.</w:t>
      </w:r>
      <w:r w:rsidR="0008207A">
        <w:t xml:space="preserve"> Use of the text style (without alteration) is required.</w:t>
      </w:r>
    </w:p>
    <w:p w14:paraId="42CC0D4C" w14:textId="77777777" w:rsidR="00E041A8" w:rsidRDefault="00E041A8">
      <w:pPr>
        <w:pStyle w:val="Text"/>
      </w:pPr>
      <w:r>
        <w:tab/>
        <w:t xml:space="preserve">This is example text. The second paragraph is indented 10 points, with no extra space between lines. The text is 10 point Times New Roman. </w:t>
      </w:r>
    </w:p>
    <w:p w14:paraId="2926FEFA" w14:textId="77777777" w:rsidR="00E041A8" w:rsidRDefault="003B3F39" w:rsidP="00175851">
      <w:pPr>
        <w:pStyle w:val="SubsectionHeading"/>
      </w:pPr>
      <w:r>
        <w:t>This</w:t>
      </w:r>
      <w:r w:rsidR="00E041A8">
        <w:t xml:space="preserve"> Example Subsection Heading</w:t>
      </w:r>
      <w:r w:rsidR="0008207A">
        <w:t xml:space="preserve"> </w:t>
      </w:r>
      <w:r>
        <w:br/>
        <w:t>This Style Sheet Must Be Applied to All Section Headings</w:t>
      </w:r>
    </w:p>
    <w:p w14:paraId="581092C3" w14:textId="77777777" w:rsidR="00E041A8" w:rsidRDefault="00E041A8">
      <w:pPr>
        <w:pStyle w:val="Text"/>
      </w:pPr>
      <w:r>
        <w:t xml:space="preserve">The text below a second-level heading begins without indentation. </w:t>
      </w:r>
      <w:r w:rsidR="0008207A">
        <w:t xml:space="preserve">Use of the subsection heading style is required. </w:t>
      </w:r>
    </w:p>
    <w:p w14:paraId="0EDB29CB" w14:textId="77777777" w:rsidR="00E041A8" w:rsidRDefault="00E041A8" w:rsidP="00F13F95">
      <w:pPr>
        <w:pStyle w:val="Text-Indent"/>
      </w:pPr>
      <w:r>
        <w:tab/>
        <w:t xml:space="preserve">This is the second paragraph. It </w:t>
      </w:r>
      <w:r w:rsidR="00F13F95">
        <w:t>in formatted with the Text-indent style.</w:t>
      </w:r>
      <w:r>
        <w:t xml:space="preserve"> </w:t>
      </w:r>
      <w:r w:rsidR="0008207A">
        <w:t>Use of the Text-Indent style is required.</w:t>
      </w:r>
      <w:r>
        <w:t xml:space="preserve"> </w:t>
      </w:r>
    </w:p>
    <w:p w14:paraId="08DF1A41" w14:textId="77777777" w:rsidR="00175851" w:rsidRDefault="00175851" w:rsidP="00175851">
      <w:pPr>
        <w:pStyle w:val="SubsubsectionHeading"/>
      </w:pPr>
      <w:r>
        <w:t>Thi</w:t>
      </w:r>
      <w:r w:rsidR="0008207A">
        <w:t>s I</w:t>
      </w:r>
      <w:r>
        <w:t>s a Subsubsection Heading</w:t>
      </w:r>
      <w:r w:rsidR="003B3F39">
        <w:t>. Use of This Style Sheet Is Required for all subsubsections.</w:t>
      </w:r>
    </w:p>
    <w:p w14:paraId="71FEEA5B" w14:textId="77777777" w:rsidR="00175851" w:rsidRDefault="00175851" w:rsidP="00175851">
      <w:pPr>
        <w:pStyle w:val="Text"/>
      </w:pPr>
      <w:r>
        <w:t xml:space="preserve">This is example text. It is 10 point Times New Roman. </w:t>
      </w:r>
      <w:r w:rsidRPr="00F13F95">
        <w:t>This</w:t>
      </w:r>
      <w:r>
        <w:t xml:space="preserve"> is example text. It is 10 point Times New Roman.</w:t>
      </w:r>
    </w:p>
    <w:p w14:paraId="5B718E7B" w14:textId="77777777" w:rsidR="00175851" w:rsidRDefault="00175851" w:rsidP="00175851">
      <w:pPr>
        <w:pStyle w:val="Text-Indent"/>
      </w:pPr>
      <w:r>
        <w:t xml:space="preserve">This is example indented text. It is 10 point Times New Roman. This is example indented text. It is 10 point Times New Roman. This is example indented text. It is 10 point Times New Roman. This is example indented text. </w:t>
      </w:r>
      <w:r w:rsidR="00B50DFF">
        <w:t>It is 10 point Times New Roman.</w:t>
      </w:r>
    </w:p>
    <w:p w14:paraId="2E73F467" w14:textId="77777777" w:rsidR="00175851" w:rsidRDefault="00175851" w:rsidP="00175851">
      <w:pPr>
        <w:pStyle w:val="Extract"/>
      </w:pPr>
      <w:r>
        <w:t>This is an example of an extract or quotation. Note the indent on both sides. Quotation marks are not neces</w:t>
      </w:r>
      <w:r>
        <w:softHyphen/>
        <w:t>sary if you offset the text in a block like this, and properly identify and cite the quotation in the text.</w:t>
      </w:r>
    </w:p>
    <w:p w14:paraId="3173E697" w14:textId="77777777" w:rsidR="00FA0270" w:rsidRDefault="00FA0270" w:rsidP="005C4CD8">
      <w:pPr>
        <w:pStyle w:val="FigureCaption"/>
      </w:pPr>
      <w:r>
        <w:t>This Is an Example of a Figure Caption.</w:t>
      </w:r>
      <w:r w:rsidR="0008207A">
        <w:t xml:space="preserve"> Use of the figure caption style is required.</w:t>
      </w:r>
    </w:p>
    <w:p w14:paraId="4661FA29" w14:textId="77777777" w:rsidR="0008207A" w:rsidRDefault="0008207A" w:rsidP="00E041A8">
      <w:pPr>
        <w:pStyle w:val="SectionHeading"/>
        <w:outlineLvl w:val="0"/>
      </w:pPr>
      <w:r>
        <w:t>This Is a Section Heading</w:t>
      </w:r>
      <w:r w:rsidR="003B3F39">
        <w:t xml:space="preserve"> </w:t>
      </w:r>
      <w:r w:rsidR="003B3F39">
        <w:br/>
        <w:t xml:space="preserve">This Style Sheet Must Be Applied </w:t>
      </w:r>
      <w:r w:rsidR="003B3F39">
        <w:br/>
        <w:t>to All Section Headings</w:t>
      </w:r>
    </w:p>
    <w:p w14:paraId="5EAA8BD7" w14:textId="08DF2242" w:rsidR="0053013B" w:rsidRDefault="0008207A" w:rsidP="0008207A">
      <w:pPr>
        <w:pStyle w:val="Text"/>
      </w:pPr>
      <w:r>
        <w:t>Use of the section heading style is required.</w:t>
      </w:r>
    </w:p>
    <w:p w14:paraId="4FC3AFBD" w14:textId="77777777" w:rsidR="0053013B" w:rsidRDefault="0053013B" w:rsidP="0053013B">
      <w:pPr>
        <w:pStyle w:val="SectionHeading"/>
      </w:pPr>
      <w:r>
        <w:t>Figures and Tables</w:t>
      </w:r>
    </w:p>
    <w:p w14:paraId="2139D06F" w14:textId="63AAD950" w:rsidR="0053013B" w:rsidRDefault="0053013B" w:rsidP="0053013B">
      <w:pPr>
        <w:pStyle w:val="FigureCaption"/>
      </w:pPr>
      <w:r>
        <w:t>This Is an Example of a Figure Caption</w:t>
      </w:r>
      <w:r w:rsidR="00070B75">
        <w:t xml:space="preserve"> or Table Caption. </w:t>
      </w:r>
      <w:r w:rsidR="00070B75" w:rsidRPr="00070B75">
        <w:t xml:space="preserve">Captions must be placed </w:t>
      </w:r>
      <w:r w:rsidR="00070B75" w:rsidRPr="00070B75">
        <w:rPr>
          <w:i/>
          <w:iCs/>
        </w:rPr>
        <w:t>below</w:t>
      </w:r>
      <w:r w:rsidR="00070B75" w:rsidRPr="00070B75">
        <w:t xml:space="preserve"> the table or figure.</w:t>
      </w:r>
    </w:p>
    <w:p w14:paraId="41FE05F2" w14:textId="2A201C38" w:rsidR="0053013B" w:rsidRPr="0053013B" w:rsidRDefault="0053013B" w:rsidP="0053013B">
      <w:pPr>
        <w:pStyle w:val="Text"/>
      </w:pPr>
      <w:r>
        <w:t xml:space="preserve">You must </w:t>
      </w:r>
      <w:r w:rsidR="00070B75">
        <w:t>leave at</w:t>
      </w:r>
      <w:r>
        <w:t xml:space="preserve"> least </w:t>
      </w:r>
      <w:r w:rsidR="00070B75">
        <w:t>9 points minimum</w:t>
      </w:r>
      <w:r>
        <w:t xml:space="preserve"> additional space between your figure or table and the figure or table caption. You must have at least 1 carriage return (12 points </w:t>
      </w:r>
      <w:r w:rsidR="00070B75">
        <w:t>minimum</w:t>
      </w:r>
      <w:r>
        <w:t xml:space="preserve"> space) after the caption. You must also have at least 1 carriage return of space (12 points additional space) before a figure or table that does not begin at the top of a page. Figures and tables must not intrude into </w:t>
      </w:r>
      <w:r>
        <w:rPr>
          <w:i/>
        </w:rPr>
        <w:t>any</w:t>
      </w:r>
      <w:r>
        <w:t xml:space="preserve"> margin or gutter (this includes boxes and rules and frames).</w:t>
      </w:r>
    </w:p>
    <w:p w14:paraId="4936E3AA" w14:textId="77777777" w:rsidR="00E041A8" w:rsidRDefault="00E041A8" w:rsidP="00E041A8">
      <w:pPr>
        <w:pStyle w:val="SectionHeading"/>
        <w:outlineLvl w:val="0"/>
      </w:pPr>
      <w:r>
        <w:t>Margins</w:t>
      </w:r>
    </w:p>
    <w:p w14:paraId="59C8C6ED" w14:textId="77777777" w:rsidR="00E041A8" w:rsidRDefault="00E041A8">
      <w:pPr>
        <w:pStyle w:val="Text"/>
      </w:pPr>
      <w:r>
        <w:t xml:space="preserve">Papers </w:t>
      </w:r>
      <w:r>
        <w:rPr>
          <w:b/>
        </w:rPr>
        <w:t xml:space="preserve">must </w:t>
      </w:r>
      <w:r>
        <w:t>be printed in two-column format on 8-1⁄2 x</w:t>
      </w:r>
      <w:r w:rsidR="00F13F95">
        <w:t xml:space="preserve"> </w:t>
      </w:r>
      <w:r>
        <w:t>11 inch</w:t>
      </w:r>
      <w:r w:rsidR="00F13F95">
        <w:t xml:space="preserve"> </w:t>
      </w:r>
      <w:r>
        <w:t>paper. The margins if you use 8-1/2 x 11</w:t>
      </w:r>
      <w:r w:rsidR="00F13F95">
        <w:t xml:space="preserve"> </w:t>
      </w:r>
      <w:r>
        <w:t xml:space="preserve">inch paper must be </w:t>
      </w:r>
      <w:r>
        <w:rPr>
          <w:b/>
        </w:rPr>
        <w:t xml:space="preserve">exactly </w:t>
      </w:r>
      <w:r>
        <w:t>as follows:</w:t>
      </w:r>
    </w:p>
    <w:p w14:paraId="06844798" w14:textId="77777777" w:rsidR="00E041A8" w:rsidRDefault="00E041A8">
      <w:pPr>
        <w:pStyle w:val="BulletedList"/>
      </w:pPr>
      <w:r>
        <w:lastRenderedPageBreak/>
        <w:t>• Top margin: 3⁄4 of an inch</w:t>
      </w:r>
    </w:p>
    <w:p w14:paraId="1BBB4F5D" w14:textId="77777777" w:rsidR="00E041A8" w:rsidRDefault="00E041A8">
      <w:pPr>
        <w:pStyle w:val="BulletedList"/>
      </w:pPr>
      <w:r>
        <w:t>• Left margin: 3⁄4 inch</w:t>
      </w:r>
    </w:p>
    <w:p w14:paraId="7BE05EA6" w14:textId="77777777" w:rsidR="00E041A8" w:rsidRDefault="00E041A8">
      <w:pPr>
        <w:pStyle w:val="BulletedList"/>
      </w:pPr>
      <w:r>
        <w:t>• Right margin: 3⁄4 inch</w:t>
      </w:r>
    </w:p>
    <w:p w14:paraId="699C0B86" w14:textId="77777777" w:rsidR="00E041A8" w:rsidRDefault="00E041A8">
      <w:pPr>
        <w:pStyle w:val="BulletedList"/>
      </w:pPr>
      <w:r>
        <w:t>• Bottom margin: 1-1⁄4 inches</w:t>
      </w:r>
    </w:p>
    <w:p w14:paraId="22731263" w14:textId="77777777" w:rsidR="00E041A8" w:rsidRPr="003B3F39" w:rsidRDefault="003B3F39" w:rsidP="00F13F95">
      <w:pPr>
        <w:pStyle w:val="Text"/>
        <w:rPr>
          <w:b/>
        </w:rPr>
      </w:pPr>
      <w:r>
        <w:rPr>
          <w:b/>
        </w:rPr>
        <w:t xml:space="preserve">Be certain that the margins apply to all pages in your document, not just the first section. </w:t>
      </w:r>
      <w:r w:rsidR="00E041A8">
        <w:t>The actual image size for your paper (minus margins) is 7</w:t>
      </w:r>
      <w:r>
        <w:rPr>
          <w:b/>
        </w:rPr>
        <w:t xml:space="preserve"> </w:t>
      </w:r>
      <w:r w:rsidR="00E041A8">
        <w:t>x 9 inches (17.78 x 22.86 cm). Papers that deviate from</w:t>
      </w:r>
      <w:r w:rsidR="00F13F95">
        <w:t xml:space="preserve"> </w:t>
      </w:r>
      <w:r w:rsidR="00E041A8">
        <w:t xml:space="preserve">these measurements will not be published. </w:t>
      </w:r>
    </w:p>
    <w:p w14:paraId="3395195C" w14:textId="77777777" w:rsidR="0008207A" w:rsidRDefault="0008207A" w:rsidP="0008207A">
      <w:pPr>
        <w:pStyle w:val="SectionHeading"/>
        <w:outlineLvl w:val="0"/>
      </w:pPr>
      <w:r>
        <w:t>Style Sheet Use and Alterations</w:t>
      </w:r>
    </w:p>
    <w:p w14:paraId="79FABD81" w14:textId="1B2763CF" w:rsidR="0008207A" w:rsidRPr="003F4DB5" w:rsidRDefault="0008207A" w:rsidP="003F4DB5">
      <w:pPr>
        <w:pStyle w:val="Text"/>
      </w:pPr>
      <w:r w:rsidRPr="003F4DB5">
        <w:t xml:space="preserve">You are required to use the </w:t>
      </w:r>
      <w:r w:rsidR="00F20770" w:rsidRPr="003F4DB5">
        <w:t xml:space="preserve">custom </w:t>
      </w:r>
      <w:r w:rsidRPr="003F4DB5">
        <w:t>style sheets embedded in t</w:t>
      </w:r>
      <w:r w:rsidR="003F4DB5" w:rsidRPr="003F4DB5">
        <w:t xml:space="preserve">his document without alteration, including, but not limited to Paper Title, Author Name, Affiliation and Address, Abstract Head, Abstract Text, Section Heading, Text, Text-Indent, Subsection Heading, Subsubsection Heading, List Paragraph, Figure, and Figure Caption. Do not use the built-in Word styles such as </w:t>
      </w:r>
      <w:r w:rsidR="00070B75" w:rsidRPr="003F4DB5">
        <w:t>Heading 1</w:t>
      </w:r>
      <w:r w:rsidR="00070B75">
        <w:t xml:space="preserve">, </w:t>
      </w:r>
      <w:r w:rsidR="003F4DB5" w:rsidRPr="003F4DB5">
        <w:t xml:space="preserve">Header, </w:t>
      </w:r>
      <w:r w:rsidR="00070B75">
        <w:t xml:space="preserve">or </w:t>
      </w:r>
      <w:r w:rsidR="003F4DB5" w:rsidRPr="003F4DB5">
        <w:t>Normal.</w:t>
      </w:r>
    </w:p>
    <w:p w14:paraId="2344EAF6" w14:textId="77777777" w:rsidR="000F2BCA" w:rsidRDefault="000F2BCA" w:rsidP="000F2BCA">
      <w:pPr>
        <w:pStyle w:val="SectionHeading"/>
        <w:outlineLvl w:val="0"/>
      </w:pPr>
      <w:r>
        <w:t>Fonts</w:t>
      </w:r>
    </w:p>
    <w:p w14:paraId="25F6A4D4" w14:textId="77777777" w:rsidR="000F2BCA" w:rsidRDefault="000F2BCA" w:rsidP="00074E6C">
      <w:pPr>
        <w:pStyle w:val="Text"/>
      </w:pPr>
      <w:r>
        <w:t>All fonts must be embedded for your paper to be published. No exceptions.</w:t>
      </w:r>
    </w:p>
    <w:p w14:paraId="021E1B1B" w14:textId="77777777" w:rsidR="003B3F39" w:rsidRDefault="003B3F39" w:rsidP="003B3F39">
      <w:pPr>
        <w:pStyle w:val="SectionHeading"/>
      </w:pPr>
      <w:r>
        <w:t>Citation Style and Reference Style</w:t>
      </w:r>
    </w:p>
    <w:p w14:paraId="5802963A" w14:textId="77777777" w:rsidR="003B3F39" w:rsidRDefault="003B3F39" w:rsidP="003B3F39">
      <w:pPr>
        <w:pStyle w:val="Text"/>
      </w:pPr>
      <w:r>
        <w:t xml:space="preserve">All AAAI papers must use author year citations in the text (Engelmore and Morgan 1986). Numbered references may not be used. The references must be formatted using the </w:t>
      </w:r>
      <w:r w:rsidR="00033FBC">
        <w:t xml:space="preserve">exact </w:t>
      </w:r>
      <w:r>
        <w:t xml:space="preserve">references style shown </w:t>
      </w:r>
      <w:r w:rsidR="00F20770">
        <w:t>the Author Formatting Instructions for Authors Using Word</w:t>
      </w:r>
      <w:r w:rsidR="00033FBC">
        <w:t>. Citations must be placed in alphabetical order. Lines must be justified. References may not be numbered. No indent is allowed. The style sheet will automatically add the proper amount of space between entries; no additional space should be added.</w:t>
      </w:r>
    </w:p>
    <w:p w14:paraId="764A0A7B" w14:textId="77777777" w:rsidR="00E041A8" w:rsidRDefault="00E041A8" w:rsidP="00E041A8">
      <w:pPr>
        <w:pStyle w:val="SectionHeading"/>
        <w:outlineLvl w:val="0"/>
      </w:pPr>
      <w:r>
        <w:t>References</w:t>
      </w:r>
    </w:p>
    <w:p w14:paraId="1181189B" w14:textId="77777777" w:rsidR="00033FBC" w:rsidRDefault="00033FBC" w:rsidP="00033FBC">
      <w:pPr>
        <w:pStyle w:val="References"/>
      </w:pPr>
      <w:r>
        <w:t xml:space="preserve">Clancey, W. J. 1984. Classification Problem Solving. In </w:t>
      </w:r>
      <w:r>
        <w:rPr>
          <w:i/>
        </w:rPr>
        <w:t>Proceedings of the Fourth National Conference on Artifi</w:t>
      </w:r>
      <w:r>
        <w:rPr>
          <w:i/>
        </w:rPr>
        <w:softHyphen/>
        <w:t xml:space="preserve">cial Intelligence, </w:t>
      </w:r>
      <w:r>
        <w:t>49-54. Menlo Park, Calif.: AAAI Press.</w:t>
      </w:r>
    </w:p>
    <w:p w14:paraId="2099B8F8" w14:textId="77777777" w:rsidR="0031687E" w:rsidRDefault="00E041A8" w:rsidP="000F2BCA">
      <w:pPr>
        <w:pStyle w:val="References"/>
      </w:pPr>
      <w:r>
        <w:t xml:space="preserve">Engelmore, R., and Morgan, A. eds. 1986. </w:t>
      </w:r>
      <w:r>
        <w:rPr>
          <w:i/>
        </w:rPr>
        <w:t>Blackboard Sys</w:t>
      </w:r>
      <w:r>
        <w:rPr>
          <w:i/>
        </w:rPr>
        <w:softHyphen/>
        <w:t>tems.</w:t>
      </w:r>
      <w:r>
        <w:t xml:space="preserve"> Reading, Mass.: Addison-Wesley.</w:t>
      </w:r>
    </w:p>
    <w:p w14:paraId="4459C096" w14:textId="77777777" w:rsidR="00033FBC" w:rsidRDefault="00033FBC" w:rsidP="00033FBC">
      <w:pPr>
        <w:pStyle w:val="References"/>
      </w:pPr>
      <w:r>
        <w:t xml:space="preserve">Hasling, D. W.; Clancey, W. J.; and Rennels, G. R. 1983. Strategic Explanations in Consultation. </w:t>
      </w:r>
      <w:r>
        <w:rPr>
          <w:i/>
        </w:rPr>
        <w:t>The International Journal of Man-Machine Studies</w:t>
      </w:r>
      <w:r>
        <w:t xml:space="preserve"> 20(1): 3–19.</w:t>
      </w:r>
    </w:p>
    <w:p w14:paraId="423E00B3" w14:textId="77777777" w:rsidR="00033FBC" w:rsidRDefault="00033FBC" w:rsidP="00033FBC">
      <w:pPr>
        <w:pStyle w:val="References"/>
      </w:pPr>
      <w:r>
        <w:t>Rice, J. 1986. Poligon: A System for Parallel Problem Solving, Technical Report, KSL-86-19, Department of Computer Science, Stanford University, Stanford, CA.</w:t>
      </w:r>
    </w:p>
    <w:p w14:paraId="5FADB46F" w14:textId="77777777" w:rsidR="00033FBC" w:rsidRDefault="00033FBC" w:rsidP="00033FBC">
      <w:pPr>
        <w:pStyle w:val="References"/>
      </w:pPr>
      <w:r>
        <w:t xml:space="preserve">Robinson, A. L. 1980a. New Ways to Make Microcircuits Smaller. </w:t>
      </w:r>
      <w:r>
        <w:rPr>
          <w:i/>
        </w:rPr>
        <w:t>Science</w:t>
      </w:r>
      <w:r>
        <w:t xml:space="preserve"> 208:1019-1026.</w:t>
      </w:r>
    </w:p>
    <w:p w14:paraId="25EFE543" w14:textId="77777777" w:rsidR="00033FBC" w:rsidRDefault="00033FBC" w:rsidP="00033FBC">
      <w:pPr>
        <w:pStyle w:val="References"/>
      </w:pPr>
    </w:p>
    <w:p w14:paraId="7F3AF422" w14:textId="77777777" w:rsidR="003B3F39" w:rsidRPr="003B3F39" w:rsidRDefault="003B3F39" w:rsidP="000F2BCA">
      <w:pPr>
        <w:pStyle w:val="References"/>
      </w:pPr>
    </w:p>
    <w:sectPr w:rsidR="003B3F39" w:rsidRPr="003B3F39"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4A0E4" w14:textId="77777777" w:rsidR="00983CC2" w:rsidRDefault="00983CC2">
      <w:r>
        <w:separator/>
      </w:r>
    </w:p>
  </w:endnote>
  <w:endnote w:type="continuationSeparator" w:id="0">
    <w:p w14:paraId="13353E3D" w14:textId="77777777" w:rsidR="00983CC2" w:rsidRDefault="00983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200050000000000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New York">
    <w:altName w:val="Times New Roman"/>
    <w:panose1 w:val="020B06040202020202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414DC" w14:textId="77777777" w:rsidR="00983CC2" w:rsidRDefault="00983CC2">
      <w:r>
        <w:separator/>
      </w:r>
    </w:p>
  </w:footnote>
  <w:footnote w:type="continuationSeparator" w:id="0">
    <w:p w14:paraId="6CF26B40" w14:textId="77777777" w:rsidR="00983CC2" w:rsidRDefault="00983CC2">
      <w:r>
        <w:continuationSeparator/>
      </w:r>
    </w:p>
  </w:footnote>
  <w:footnote w:id="1">
    <w:p w14:paraId="273516AA" w14:textId="3DEE73E5" w:rsidR="00033FBC" w:rsidRDefault="00033FBC" w:rsidP="00417CBB">
      <w:pPr>
        <w:pStyle w:val="FootnoteText"/>
      </w:pPr>
      <w:r>
        <w:t>Copyright © 20</w:t>
      </w:r>
      <w:r w:rsidR="00F20770">
        <w:t>2</w:t>
      </w:r>
      <w:r w:rsidR="00070B75">
        <w:t>1</w:t>
      </w:r>
      <w:r>
        <w:t>, Association for the Advancement of Artificial Intelligence (www.aaai.org). All rights reserved.</w:t>
      </w:r>
    </w:p>
    <w:p w14:paraId="3AB34E9A" w14:textId="77777777" w:rsidR="00033FBC" w:rsidRDefault="00033FBC">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intFractionalCharacterWidth/>
  <w:embedSystemFonts/>
  <w:bordersDoNotSurroundHeader/>
  <w:bordersDoNotSurroundFooter/>
  <w:proofState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73C"/>
    <w:rsid w:val="00033FBC"/>
    <w:rsid w:val="00070B75"/>
    <w:rsid w:val="00074E6C"/>
    <w:rsid w:val="0008207A"/>
    <w:rsid w:val="000A353D"/>
    <w:rsid w:val="000F2BCA"/>
    <w:rsid w:val="00104A13"/>
    <w:rsid w:val="001659CE"/>
    <w:rsid w:val="00175851"/>
    <w:rsid w:val="001F00E6"/>
    <w:rsid w:val="00203F92"/>
    <w:rsid w:val="00240EEA"/>
    <w:rsid w:val="00241D94"/>
    <w:rsid w:val="0025233E"/>
    <w:rsid w:val="00300966"/>
    <w:rsid w:val="0031687E"/>
    <w:rsid w:val="003A085A"/>
    <w:rsid w:val="003B3F39"/>
    <w:rsid w:val="003F4DB5"/>
    <w:rsid w:val="00417CBB"/>
    <w:rsid w:val="004301B9"/>
    <w:rsid w:val="0053013B"/>
    <w:rsid w:val="00547FED"/>
    <w:rsid w:val="005A409D"/>
    <w:rsid w:val="005C4CD8"/>
    <w:rsid w:val="00762541"/>
    <w:rsid w:val="007C2E6F"/>
    <w:rsid w:val="00813DB2"/>
    <w:rsid w:val="008268BA"/>
    <w:rsid w:val="008D073C"/>
    <w:rsid w:val="00920050"/>
    <w:rsid w:val="00953122"/>
    <w:rsid w:val="00983CC2"/>
    <w:rsid w:val="00A77546"/>
    <w:rsid w:val="00AB428F"/>
    <w:rsid w:val="00AD17C9"/>
    <w:rsid w:val="00B32AAF"/>
    <w:rsid w:val="00B50DFF"/>
    <w:rsid w:val="00B57583"/>
    <w:rsid w:val="00B92E37"/>
    <w:rsid w:val="00D35C19"/>
    <w:rsid w:val="00E041A8"/>
    <w:rsid w:val="00E35A64"/>
    <w:rsid w:val="00F13F95"/>
    <w:rsid w:val="00F178A6"/>
    <w:rsid w:val="00F20770"/>
    <w:rsid w:val="00F53AF9"/>
    <w:rsid w:val="00F57863"/>
    <w:rsid w:val="00FA0270"/>
    <w:rsid w:val="00FC77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C9BD379"/>
  <w14:defaultImageDpi w14:val="300"/>
  <w15:docId w15:val="{70EDC421-3B3E-F74E-8C9B-44C58832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966"/>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00966"/>
    <w:pPr>
      <w:spacing w:line="180" w:lineRule="exact"/>
      <w:jc w:val="both"/>
    </w:pPr>
    <w:rPr>
      <w:sz w:val="16"/>
    </w:rPr>
  </w:style>
  <w:style w:type="character" w:customStyle="1" w:styleId="FootnoteTextChar">
    <w:name w:val="Footnote Text Char"/>
    <w:link w:val="FootnoteText"/>
    <w:rsid w:val="00300966"/>
    <w:rPr>
      <w:rFonts w:ascii="Times New Roman" w:eastAsia="Times New Roman" w:hAnsi="Times New Roman"/>
      <w:sz w:val="16"/>
    </w:rPr>
  </w:style>
  <w:style w:type="paragraph" w:customStyle="1" w:styleId="PaperTitle">
    <w:name w:val="Paper Title"/>
    <w:basedOn w:val="Normal"/>
    <w:rsid w:val="00300966"/>
    <w:pPr>
      <w:tabs>
        <w:tab w:val="left" w:pos="200"/>
      </w:tabs>
      <w:spacing w:line="480" w:lineRule="exact"/>
      <w:jc w:val="center"/>
    </w:pPr>
    <w:rPr>
      <w:b/>
      <w:sz w:val="32"/>
    </w:rPr>
  </w:style>
  <w:style w:type="paragraph" w:customStyle="1" w:styleId="SectionHeading">
    <w:name w:val="Section Heading"/>
    <w:basedOn w:val="Normal"/>
    <w:rsid w:val="00300966"/>
    <w:pPr>
      <w:keepNext/>
      <w:tabs>
        <w:tab w:val="left" w:pos="200"/>
      </w:tabs>
      <w:spacing w:before="360" w:after="120" w:line="300" w:lineRule="exact"/>
      <w:jc w:val="center"/>
    </w:pPr>
    <w:rPr>
      <w:b/>
    </w:rPr>
  </w:style>
  <w:style w:type="paragraph" w:customStyle="1" w:styleId="Text">
    <w:name w:val="Text"/>
    <w:basedOn w:val="Normal"/>
    <w:rsid w:val="00300966"/>
    <w:pPr>
      <w:tabs>
        <w:tab w:val="left" w:pos="200"/>
      </w:tabs>
      <w:spacing w:line="240" w:lineRule="exact"/>
      <w:jc w:val="both"/>
    </w:pPr>
    <w:rPr>
      <w:sz w:val="20"/>
    </w:rPr>
  </w:style>
  <w:style w:type="paragraph" w:customStyle="1" w:styleId="SubsectionHeading">
    <w:name w:val="Subsection Heading"/>
    <w:basedOn w:val="Normal"/>
    <w:rsid w:val="00300966"/>
    <w:pPr>
      <w:keepNext/>
      <w:tabs>
        <w:tab w:val="left" w:pos="200"/>
      </w:tabs>
      <w:spacing w:before="240" w:after="60" w:line="260" w:lineRule="exact"/>
    </w:pPr>
    <w:rPr>
      <w:b/>
      <w:sz w:val="22"/>
    </w:rPr>
  </w:style>
  <w:style w:type="paragraph" w:customStyle="1" w:styleId="AbstractText">
    <w:name w:val="Abstract Text"/>
    <w:basedOn w:val="Normal"/>
    <w:rsid w:val="00300966"/>
    <w:pPr>
      <w:tabs>
        <w:tab w:val="left" w:pos="200"/>
      </w:tabs>
      <w:spacing w:line="200" w:lineRule="exact"/>
      <w:ind w:left="199" w:right="199"/>
      <w:jc w:val="both"/>
    </w:pPr>
    <w:rPr>
      <w:sz w:val="18"/>
    </w:rPr>
  </w:style>
  <w:style w:type="paragraph" w:customStyle="1" w:styleId="AuthorName">
    <w:name w:val="Author Name"/>
    <w:basedOn w:val="Normal"/>
    <w:rsid w:val="00300966"/>
    <w:pPr>
      <w:spacing w:before="240" w:line="300" w:lineRule="exact"/>
      <w:jc w:val="center"/>
    </w:pPr>
    <w:rPr>
      <w:b/>
    </w:rPr>
  </w:style>
  <w:style w:type="paragraph" w:customStyle="1" w:styleId="AffiliationandAddress">
    <w:name w:val="Affiliation and Address"/>
    <w:basedOn w:val="Normal"/>
    <w:rsid w:val="00300966"/>
    <w:pPr>
      <w:spacing w:before="60" w:line="200" w:lineRule="exact"/>
      <w:jc w:val="center"/>
    </w:pPr>
    <w:rPr>
      <w:sz w:val="18"/>
    </w:rPr>
  </w:style>
  <w:style w:type="paragraph" w:customStyle="1" w:styleId="Extract">
    <w:name w:val="Extract"/>
    <w:basedOn w:val="Normal"/>
    <w:next w:val="Normal"/>
    <w:rsid w:val="00300966"/>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300966"/>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300966"/>
    <w:pPr>
      <w:spacing w:before="0" w:line="240" w:lineRule="exact"/>
      <w:jc w:val="center"/>
    </w:pPr>
    <w:rPr>
      <w:sz w:val="20"/>
    </w:rPr>
  </w:style>
  <w:style w:type="paragraph" w:styleId="ListParagraph">
    <w:name w:val="List Paragraph"/>
    <w:basedOn w:val="Normal"/>
    <w:uiPriority w:val="34"/>
    <w:qFormat/>
    <w:rsid w:val="00300966"/>
    <w:pPr>
      <w:spacing w:after="40" w:line="200" w:lineRule="exact"/>
      <w:ind w:left="720"/>
    </w:pPr>
    <w:rPr>
      <w:sz w:val="18"/>
    </w:rPr>
  </w:style>
  <w:style w:type="paragraph" w:customStyle="1" w:styleId="References">
    <w:name w:val="References"/>
    <w:basedOn w:val="Text"/>
    <w:qFormat/>
    <w:rsid w:val="00300966"/>
    <w:pPr>
      <w:spacing w:after="60" w:line="200" w:lineRule="exact"/>
    </w:pPr>
    <w:rPr>
      <w:sz w:val="18"/>
    </w:rPr>
  </w:style>
  <w:style w:type="paragraph" w:customStyle="1" w:styleId="FigureCaption">
    <w:name w:val="Figure Caption"/>
    <w:basedOn w:val="Text"/>
    <w:qFormat/>
    <w:rsid w:val="00300966"/>
    <w:pPr>
      <w:spacing w:before="120" w:after="240" w:line="220" w:lineRule="exact"/>
      <w:jc w:val="center"/>
    </w:pPr>
    <w:rPr>
      <w:sz w:val="18"/>
    </w:rPr>
  </w:style>
  <w:style w:type="paragraph" w:customStyle="1" w:styleId="Text-Indent">
    <w:name w:val="Text-Indent"/>
    <w:basedOn w:val="Text"/>
    <w:qFormat/>
    <w:rsid w:val="00300966"/>
    <w:pPr>
      <w:ind w:firstLine="199"/>
    </w:pPr>
  </w:style>
  <w:style w:type="paragraph" w:customStyle="1" w:styleId="Figure">
    <w:name w:val="Figure"/>
    <w:basedOn w:val="Normal"/>
    <w:qFormat/>
    <w:rsid w:val="00300966"/>
    <w:pPr>
      <w:jc w:val="center"/>
    </w:pPr>
  </w:style>
  <w:style w:type="paragraph" w:styleId="Footer">
    <w:name w:val="footer"/>
    <w:basedOn w:val="Normal"/>
    <w:link w:val="FooterChar"/>
    <w:uiPriority w:val="99"/>
    <w:unhideWhenUsed/>
    <w:rsid w:val="00300966"/>
    <w:pPr>
      <w:tabs>
        <w:tab w:val="center" w:pos="4320"/>
        <w:tab w:val="right" w:pos="8640"/>
      </w:tabs>
    </w:pPr>
  </w:style>
  <w:style w:type="character" w:customStyle="1" w:styleId="FooterChar">
    <w:name w:val="Footer Char"/>
    <w:basedOn w:val="DefaultParagraphFont"/>
    <w:link w:val="Footer"/>
    <w:uiPriority w:val="99"/>
    <w:rsid w:val="00300966"/>
    <w:rPr>
      <w:rFonts w:ascii="Times New Roman" w:eastAsia="Times New Roman" w:hAnsi="Times New Roman"/>
      <w:sz w:val="24"/>
    </w:rPr>
  </w:style>
  <w:style w:type="paragraph" w:styleId="Header">
    <w:name w:val="header"/>
    <w:basedOn w:val="Normal"/>
    <w:link w:val="HeaderChar"/>
    <w:uiPriority w:val="99"/>
    <w:unhideWhenUsed/>
    <w:rsid w:val="00300966"/>
    <w:pPr>
      <w:tabs>
        <w:tab w:val="center" w:pos="4320"/>
        <w:tab w:val="right" w:pos="8640"/>
      </w:tabs>
    </w:pPr>
  </w:style>
  <w:style w:type="character" w:customStyle="1" w:styleId="HeaderChar">
    <w:name w:val="Header Char"/>
    <w:basedOn w:val="DefaultParagraphFont"/>
    <w:link w:val="Header"/>
    <w:uiPriority w:val="99"/>
    <w:rsid w:val="00300966"/>
    <w:rPr>
      <w:rFonts w:ascii="Times New Roman" w:eastAsia="Times New Roman" w:hAnsi="Times New Roman"/>
      <w:sz w:val="24"/>
    </w:rPr>
  </w:style>
  <w:style w:type="paragraph" w:customStyle="1" w:styleId="Subsubsection">
    <w:name w:val="Subsubsection"/>
    <w:basedOn w:val="Text"/>
    <w:rsid w:val="00300966"/>
    <w:pPr>
      <w:keepNext/>
      <w:spacing w:before="6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amilton/Library/Group%20Containers/UBF8T346G9.Office/User%20Content.localized/Templates.localized/aaai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aaai19.dotx</Template>
  <TotalTime>1</TotalTime>
  <Pages>2</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Microsoft Office User</dc:creator>
  <cp:keywords/>
  <cp:lastModifiedBy>David Hamilton</cp:lastModifiedBy>
  <cp:revision>3</cp:revision>
  <dcterms:created xsi:type="dcterms:W3CDTF">2020-07-31T18:15:00Z</dcterms:created>
  <dcterms:modified xsi:type="dcterms:W3CDTF">2020-07-31T18:16:00Z</dcterms:modified>
</cp:coreProperties>
</file>